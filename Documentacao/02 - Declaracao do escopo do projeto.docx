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FA63A8" w:rsidP="00DB19BE">
            <w:pPr>
              <w:pStyle w:val="Verses"/>
            </w:pPr>
            <w:r>
              <w:t>1</w:t>
            </w:r>
          </w:p>
        </w:tc>
        <w:tc>
          <w:tcPr>
            <w:tcW w:w="1129" w:type="dxa"/>
            <w:vAlign w:val="center"/>
          </w:tcPr>
          <w:p w:rsidR="00C6217F" w:rsidRPr="00C52528" w:rsidRDefault="00FA63A8" w:rsidP="00DB19BE">
            <w:pPr>
              <w:pStyle w:val="Verses"/>
            </w:pPr>
            <w:r>
              <w:t>13/03/2018</w:t>
            </w:r>
          </w:p>
        </w:tc>
        <w:tc>
          <w:tcPr>
            <w:tcW w:w="2420" w:type="dxa"/>
            <w:vAlign w:val="center"/>
          </w:tcPr>
          <w:p w:rsidR="00C6217F" w:rsidRPr="00C52528" w:rsidRDefault="00FA63A8" w:rsidP="00DB19BE">
            <w:pPr>
              <w:pStyle w:val="Verses"/>
            </w:pPr>
            <w:r>
              <w:t>Ubiratan Motta</w:t>
            </w:r>
          </w:p>
        </w:tc>
        <w:tc>
          <w:tcPr>
            <w:tcW w:w="4389" w:type="dxa"/>
            <w:vAlign w:val="center"/>
          </w:tcPr>
          <w:p w:rsidR="00C6217F" w:rsidRPr="00C52528" w:rsidRDefault="00FA63A8" w:rsidP="00DB19BE">
            <w:pPr>
              <w:pStyle w:val="Verses"/>
            </w:pPr>
            <w:r>
              <w:t>Criação do documento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651C05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4619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4619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4619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4619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4619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4619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4619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C6217F" w:rsidRPr="008843C9" w:rsidRDefault="00C6217F" w:rsidP="00C6217F">
      <w:pPr>
        <w:pStyle w:val="Ttulo1"/>
      </w:pPr>
      <w:bookmarkStart w:id="0" w:name="_Toc460399512"/>
      <w:r w:rsidRPr="00C6217F">
        <w:t>Objetivos</w:t>
      </w:r>
      <w:r w:rsidRPr="008843C9">
        <w:t xml:space="preserve"> deste documento</w:t>
      </w:r>
      <w:bookmarkEnd w:id="0"/>
    </w:p>
    <w:p w:rsidR="00FA63A8" w:rsidRDefault="00FA63A8" w:rsidP="002A19BF"/>
    <w:p w:rsidR="00FA63A8" w:rsidRDefault="002D5AA3" w:rsidP="002A19BF">
      <w:r>
        <w:t>Neste documento será descrito quais as etapas do trabalho o qual o conteúdo do trabalho. Também será descrito o que não faz parte deste trabalho.</w:t>
      </w:r>
    </w:p>
    <w:p w:rsidR="002D5AA3" w:rsidRDefault="002D5AA3" w:rsidP="002A19BF"/>
    <w:p w:rsidR="002D5AA3" w:rsidRDefault="002D5AA3" w:rsidP="002A19BF">
      <w:r>
        <w:t xml:space="preserve">O desenvolvimento do River </w:t>
      </w:r>
      <w:proofErr w:type="spellStart"/>
      <w:r>
        <w:t>Attack</w:t>
      </w:r>
      <w:proofErr w:type="spellEnd"/>
      <w:r>
        <w:t xml:space="preserve"> será dividido em 3 fases, sendo:</w:t>
      </w:r>
    </w:p>
    <w:p w:rsidR="002D5AA3" w:rsidRDefault="002D5AA3" w:rsidP="002A19BF"/>
    <w:p w:rsidR="002D5AA3" w:rsidRDefault="002D5AA3" w:rsidP="002A19BF">
      <w:r w:rsidRPr="0086703B">
        <w:t xml:space="preserve">Fase 1: </w:t>
      </w:r>
      <w:proofErr w:type="spellStart"/>
      <w:r w:rsidRPr="0086703B">
        <w:t>Pré</w:t>
      </w:r>
      <w:proofErr w:type="spellEnd"/>
      <w:r w:rsidRPr="0086703B">
        <w:t xml:space="preserve"> Produção</w:t>
      </w:r>
      <w:r>
        <w:t xml:space="preserve"> – Nesta fase será feita todo o planejamento do desenvolvimento do projeto, elaboração do escopo (relatado neste documento), desenvolvimento do GDD (Game Design </w:t>
      </w:r>
      <w:proofErr w:type="spellStart"/>
      <w:r>
        <w:t>Document</w:t>
      </w:r>
      <w:proofErr w:type="spellEnd"/>
      <w:r>
        <w:t>) que é o guia para os desenvolvedores e artistas.</w:t>
      </w:r>
    </w:p>
    <w:p w:rsidR="002D5AA3" w:rsidRDefault="002D5AA3" w:rsidP="002A19BF"/>
    <w:p w:rsidR="002D5AA3" w:rsidRDefault="002D5AA3" w:rsidP="002A19BF">
      <w:r w:rsidRPr="0086703B">
        <w:t xml:space="preserve">Fase 2: Produção </w:t>
      </w:r>
      <w:r>
        <w:t>– Nesta fase teremos 4 etapas.</w:t>
      </w:r>
    </w:p>
    <w:p w:rsidR="002D5AA3" w:rsidRDefault="002D5AA3" w:rsidP="002D5AA3">
      <w:pPr>
        <w:pStyle w:val="PargrafodaLista"/>
        <w:numPr>
          <w:ilvl w:val="0"/>
          <w:numId w:val="4"/>
        </w:numPr>
      </w:pPr>
      <w:proofErr w:type="spellStart"/>
      <w:r>
        <w:t>Pré</w:t>
      </w:r>
      <w:proofErr w:type="spellEnd"/>
      <w:r>
        <w:t xml:space="preserve"> Alfa: desenvolvimento dos </w:t>
      </w:r>
      <w:proofErr w:type="spellStart"/>
      <w:r>
        <w:t>assets</w:t>
      </w:r>
      <w:proofErr w:type="spellEnd"/>
    </w:p>
    <w:p w:rsidR="002D5AA3" w:rsidRDefault="002D5AA3" w:rsidP="002D5AA3">
      <w:pPr>
        <w:pStyle w:val="PargrafodaLista"/>
        <w:numPr>
          <w:ilvl w:val="0"/>
          <w:numId w:val="4"/>
        </w:numPr>
      </w:pPr>
      <w:r>
        <w:t>Alfa: primeira montagem do jogo e primeiros testes</w:t>
      </w:r>
    </w:p>
    <w:p w:rsidR="002D5AA3" w:rsidRDefault="002D5AA3" w:rsidP="002D5AA3">
      <w:pPr>
        <w:pStyle w:val="PargrafodaLista"/>
        <w:numPr>
          <w:ilvl w:val="0"/>
          <w:numId w:val="4"/>
        </w:numPr>
      </w:pPr>
      <w:r>
        <w:t>Beta: Após ajustes e correções (identificados na fase Alfa), temos a versão Beta do jogo.</w:t>
      </w:r>
    </w:p>
    <w:p w:rsidR="002D5AA3" w:rsidRDefault="002D5AA3" w:rsidP="002D5AA3">
      <w:pPr>
        <w:pStyle w:val="PargrafodaLista"/>
        <w:numPr>
          <w:ilvl w:val="0"/>
          <w:numId w:val="4"/>
        </w:numPr>
      </w:pPr>
      <w:r>
        <w:t>Versão Final: Após últimos acertos e correções da fase beta temos o produto finalizado.</w:t>
      </w:r>
    </w:p>
    <w:p w:rsidR="002D5AA3" w:rsidRDefault="002D5AA3" w:rsidP="002D5AA3"/>
    <w:p w:rsidR="002D5AA3" w:rsidRDefault="002D5AA3" w:rsidP="002D5AA3">
      <w:r w:rsidRPr="0086703B">
        <w:rPr>
          <w:b/>
        </w:rPr>
        <w:t>Fase 3:</w:t>
      </w:r>
      <w:r w:rsidR="0086703B">
        <w:rPr>
          <w:b/>
        </w:rPr>
        <w:t xml:space="preserve"> </w:t>
      </w:r>
      <w:proofErr w:type="gramStart"/>
      <w:r w:rsidR="0086703B">
        <w:rPr>
          <w:b/>
        </w:rPr>
        <w:t>Pós Produção</w:t>
      </w:r>
      <w:proofErr w:type="gramEnd"/>
      <w:r w:rsidR="0086703B">
        <w:rPr>
          <w:b/>
        </w:rPr>
        <w:t xml:space="preserve"> </w:t>
      </w:r>
      <w:r w:rsidR="0086703B">
        <w:t>– Nesta fase é feito o acabamento do jogo e as versões para as plataformas de destino</w:t>
      </w:r>
      <w:r w:rsidR="005D3C6A">
        <w:t xml:space="preserve"> e finalmente a publicação do jogo.</w:t>
      </w:r>
    </w:p>
    <w:p w:rsidR="002D5AA3" w:rsidRDefault="002D5AA3" w:rsidP="002A19BF"/>
    <w:p w:rsidR="005D3C6A" w:rsidRPr="00B12ADB" w:rsidRDefault="005D3C6A" w:rsidP="002A19BF">
      <w:r>
        <w:lastRenderedPageBreak/>
        <w:t xml:space="preserve">Durante a fase de produção, também será desenvolvido o plano de marketing e comunicação do jogo. Na fase de </w:t>
      </w:r>
      <w:r w:rsidR="008C76CB">
        <w:t>pós-produção</w:t>
      </w:r>
      <w:r>
        <w:t xml:space="preserve"> o plano de marketing é intensificado, para o seu lançamento.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Ttulo1"/>
      </w:pPr>
      <w:bookmarkStart w:id="1" w:name="_Toc383380604"/>
      <w:bookmarkStart w:id="2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:rsidR="008C76CB" w:rsidRPr="008C76CB" w:rsidRDefault="008C76CB" w:rsidP="008C76CB"/>
    <w:p w:rsidR="008C76CB" w:rsidRDefault="008C76CB" w:rsidP="008C76C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Neste projeto queremos fazer uma releitura do jogo River </w:t>
      </w:r>
      <w:proofErr w:type="spellStart"/>
      <w:r>
        <w:rPr>
          <w:color w:val="000000" w:themeColor="text1"/>
        </w:rPr>
        <w:t>Raid</w:t>
      </w:r>
      <w:proofErr w:type="spellEnd"/>
      <w:r>
        <w:rPr>
          <w:color w:val="000000" w:themeColor="text1"/>
        </w:rPr>
        <w:t xml:space="preserve">, originalmente lançado para Atari pela </w:t>
      </w:r>
      <w:proofErr w:type="spellStart"/>
      <w:r>
        <w:rPr>
          <w:color w:val="000000" w:themeColor="text1"/>
        </w:rPr>
        <w:t>Activision</w:t>
      </w:r>
      <w:proofErr w:type="spellEnd"/>
      <w:r>
        <w:rPr>
          <w:color w:val="000000" w:themeColor="text1"/>
        </w:rPr>
        <w:t>. A Ideia é renovar o jogo e incluir nossa visão e algumas novas mecânicas para o jogo.</w:t>
      </w:r>
    </w:p>
    <w:p w:rsidR="008C76CB" w:rsidRDefault="008C76CB" w:rsidP="008C76CB">
      <w:pPr>
        <w:jc w:val="both"/>
        <w:rPr>
          <w:color w:val="000000" w:themeColor="text1"/>
        </w:rPr>
      </w:pPr>
    </w:p>
    <w:p w:rsidR="008C76CB" w:rsidRDefault="008C76CB" w:rsidP="008C76C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Porém, o grande objetivo desse projeto é criar um jogo para nosso </w:t>
      </w:r>
      <w:proofErr w:type="spellStart"/>
      <w:r>
        <w:rPr>
          <w:color w:val="000000" w:themeColor="text1"/>
        </w:rPr>
        <w:t>portifólio</w:t>
      </w:r>
      <w:proofErr w:type="spellEnd"/>
      <w:r>
        <w:rPr>
          <w:color w:val="000000" w:themeColor="text1"/>
        </w:rPr>
        <w:t xml:space="preserve">, testar o comportamento e o funcionamento das lojas de apps dos celulares e da </w:t>
      </w:r>
      <w:proofErr w:type="spellStart"/>
      <w:r>
        <w:rPr>
          <w:color w:val="000000" w:themeColor="text1"/>
        </w:rPr>
        <w:t>Steam</w:t>
      </w:r>
      <w:proofErr w:type="spellEnd"/>
      <w:r>
        <w:rPr>
          <w:color w:val="000000" w:themeColor="text1"/>
        </w:rPr>
        <w:t>, ganhar experiência e conhecimento na produção e comercialização de um jogo para entretenimento.</w:t>
      </w:r>
    </w:p>
    <w:p w:rsidR="008C76CB" w:rsidRDefault="008C76CB" w:rsidP="008C76CB">
      <w:pPr>
        <w:jc w:val="both"/>
        <w:rPr>
          <w:color w:val="000000" w:themeColor="text1"/>
        </w:rPr>
      </w:pPr>
    </w:p>
    <w:p w:rsidR="008C76CB" w:rsidRDefault="008C76CB" w:rsidP="008C76CB">
      <w:pPr>
        <w:jc w:val="both"/>
        <w:rPr>
          <w:color w:val="000000" w:themeColor="text1"/>
        </w:rPr>
      </w:pPr>
      <w:r>
        <w:rPr>
          <w:color w:val="000000" w:themeColor="text1"/>
        </w:rPr>
        <w:t>Também temos como objetivo estabelecer, testar e corrigir nossa metodologia de trabalho.</w:t>
      </w:r>
    </w:p>
    <w:p w:rsidR="003D437B" w:rsidRDefault="003D437B" w:rsidP="003D437B"/>
    <w:p w:rsidR="003D437B" w:rsidRDefault="003D437B" w:rsidP="003D437B"/>
    <w:p w:rsidR="003D437B" w:rsidRPr="00057D0A" w:rsidRDefault="003D437B" w:rsidP="003D437B">
      <w:pPr>
        <w:pStyle w:val="Ttulo1"/>
      </w:pPr>
      <w:bookmarkStart w:id="3" w:name="_Toc383380605"/>
      <w:bookmarkStart w:id="4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3"/>
      <w:bookmarkEnd w:id="4"/>
    </w:p>
    <w:p w:rsidR="003D437B" w:rsidRDefault="003D437B" w:rsidP="003D437B"/>
    <w:p w:rsidR="008C76CB" w:rsidRDefault="008C76CB" w:rsidP="008C76CB">
      <w:pPr>
        <w:rPr>
          <w:color w:val="000000" w:themeColor="text1"/>
        </w:rPr>
      </w:pPr>
      <w:r>
        <w:rPr>
          <w:color w:val="000000" w:themeColor="text1"/>
        </w:rPr>
        <w:t>O projeto será considerado um sucesso se atender todos os critérios de aceitação de entregas, respeitar as restrições e cumprir o cronograma de execução e principalmente atender os objetivos abaixo:</w:t>
      </w:r>
    </w:p>
    <w:p w:rsidR="008C76CB" w:rsidRDefault="008C76CB" w:rsidP="008C76CB">
      <w:pPr>
        <w:rPr>
          <w:color w:val="000000" w:themeColor="text1"/>
        </w:rPr>
      </w:pPr>
    </w:p>
    <w:p w:rsidR="008C76CB" w:rsidRDefault="008C76CB" w:rsidP="008C76CB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Objetivo 1: Construir um jogo em até no máximo dois meses.</w:t>
      </w:r>
    </w:p>
    <w:p w:rsidR="008C76CB" w:rsidRDefault="008C76CB" w:rsidP="008C76CB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Objetivo 2: Obter experiencia no funcionamento das lojas de APP</w:t>
      </w:r>
    </w:p>
    <w:p w:rsidR="008C76CB" w:rsidRDefault="008C76CB" w:rsidP="008C76CB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3A014C">
        <w:rPr>
          <w:color w:val="000000" w:themeColor="text1"/>
        </w:rPr>
        <w:t>Objetivo 3</w:t>
      </w:r>
      <w:r>
        <w:rPr>
          <w:color w:val="000000" w:themeColor="text1"/>
        </w:rPr>
        <w:t>: Obter experiência em campanhas de divulgação.</w:t>
      </w:r>
    </w:p>
    <w:p w:rsidR="008C76CB" w:rsidRDefault="008C76CB" w:rsidP="008C76CB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Objetivo 4: Estabelecer metodologia de trabalho.</w:t>
      </w:r>
    </w:p>
    <w:p w:rsidR="002A19BF" w:rsidRDefault="008C76CB" w:rsidP="00E2661F">
      <w:pPr>
        <w:pStyle w:val="PargrafodaLista"/>
        <w:numPr>
          <w:ilvl w:val="0"/>
          <w:numId w:val="3"/>
        </w:numPr>
      </w:pPr>
      <w:r w:rsidRPr="008C76CB">
        <w:rPr>
          <w:color w:val="000000" w:themeColor="text1"/>
        </w:rPr>
        <w:t>Objetivo 5: Aumentar nosso portfólio.</w:t>
      </w:r>
    </w:p>
    <w:p w:rsidR="008C76CB" w:rsidRDefault="008C76CB" w:rsidP="002A19BF"/>
    <w:p w:rsidR="002A19BF" w:rsidRDefault="002A19BF" w:rsidP="002A19BF">
      <w:pPr>
        <w:pStyle w:val="Ttulo1"/>
      </w:pPr>
      <w:bookmarkStart w:id="5" w:name="_Toc383380606"/>
      <w:bookmarkStart w:id="6" w:name="_Toc460399515"/>
      <w:r w:rsidRPr="00C46898">
        <w:t>Escopo do Produto</w:t>
      </w:r>
      <w:bookmarkEnd w:id="5"/>
      <w:bookmarkEnd w:id="6"/>
    </w:p>
    <w:p w:rsidR="008C76CB" w:rsidRDefault="008C76CB" w:rsidP="008C76CB"/>
    <w:p w:rsidR="005852BF" w:rsidRDefault="005852BF" w:rsidP="008C76CB">
      <w:r>
        <w:t>Lista de itens</w:t>
      </w:r>
      <w:r w:rsidR="00065007">
        <w:t xml:space="preserve"> e características que estão no escopo do </w:t>
      </w:r>
      <w:r w:rsidR="00051047">
        <w:t>game:</w:t>
      </w:r>
    </w:p>
    <w:p w:rsidR="00065007" w:rsidRDefault="00065007" w:rsidP="008C76CB"/>
    <w:p w:rsidR="00051047" w:rsidRPr="00065007" w:rsidRDefault="00065007" w:rsidP="008C76CB">
      <w:pPr>
        <w:rPr>
          <w:b/>
          <w:i/>
        </w:rPr>
      </w:pPr>
      <w:r w:rsidRPr="00065007">
        <w:rPr>
          <w:b/>
          <w:i/>
        </w:rPr>
        <w:t xml:space="preserve">OBS: As especificações dos itens são objeto do GDD (Game Design </w:t>
      </w:r>
      <w:proofErr w:type="spellStart"/>
      <w:r w:rsidRPr="00065007">
        <w:rPr>
          <w:b/>
          <w:i/>
        </w:rPr>
        <w:t>Document</w:t>
      </w:r>
      <w:proofErr w:type="spellEnd"/>
      <w:r w:rsidRPr="00065007">
        <w:rPr>
          <w:b/>
          <w:i/>
        </w:rPr>
        <w:t xml:space="preserve"> do jogo) disponível na Wiki do repositório.</w:t>
      </w:r>
    </w:p>
    <w:p w:rsidR="00065007" w:rsidRDefault="00065007" w:rsidP="008C76CB"/>
    <w:p w:rsidR="005852BF" w:rsidRDefault="005852BF" w:rsidP="005852BF">
      <w:pPr>
        <w:pStyle w:val="PargrafodaLista"/>
        <w:numPr>
          <w:ilvl w:val="0"/>
          <w:numId w:val="6"/>
        </w:numPr>
      </w:pPr>
      <w:r>
        <w:t>Cenários</w:t>
      </w:r>
    </w:p>
    <w:p w:rsidR="003A43EB" w:rsidRDefault="003A43EB" w:rsidP="00DC6601">
      <w:pPr>
        <w:pStyle w:val="PargrafodaLista"/>
        <w:numPr>
          <w:ilvl w:val="1"/>
          <w:numId w:val="6"/>
        </w:numPr>
      </w:pPr>
      <w:r>
        <w:t>Variação dia e noite</w:t>
      </w:r>
    </w:p>
    <w:p w:rsidR="005852BF" w:rsidRDefault="005852BF" w:rsidP="005852BF">
      <w:pPr>
        <w:pStyle w:val="PargrafodaLista"/>
        <w:numPr>
          <w:ilvl w:val="1"/>
          <w:numId w:val="6"/>
        </w:numPr>
      </w:pPr>
      <w:r w:rsidRPr="00051047">
        <w:rPr>
          <w:color w:val="FF0000"/>
        </w:rPr>
        <w:t>A definir</w:t>
      </w:r>
    </w:p>
    <w:p w:rsidR="005852BF" w:rsidRDefault="005852BF" w:rsidP="005852BF">
      <w:pPr>
        <w:pStyle w:val="PargrafodaLista"/>
        <w:numPr>
          <w:ilvl w:val="0"/>
          <w:numId w:val="6"/>
        </w:numPr>
      </w:pPr>
      <w:r>
        <w:t>Personagens</w:t>
      </w:r>
    </w:p>
    <w:p w:rsidR="00450A29" w:rsidRDefault="005852BF" w:rsidP="005852BF">
      <w:pPr>
        <w:pStyle w:val="PargrafodaLista"/>
        <w:numPr>
          <w:ilvl w:val="1"/>
          <w:numId w:val="6"/>
        </w:numPr>
      </w:pPr>
      <w:r>
        <w:t>Avião do player</w:t>
      </w:r>
    </w:p>
    <w:p w:rsidR="005852BF" w:rsidRDefault="00051047" w:rsidP="00450A29">
      <w:pPr>
        <w:pStyle w:val="PargrafodaLista"/>
        <w:numPr>
          <w:ilvl w:val="2"/>
          <w:numId w:val="6"/>
        </w:numPr>
      </w:pPr>
      <w:r>
        <w:t xml:space="preserve">Com opções de </w:t>
      </w:r>
      <w:proofErr w:type="spellStart"/>
      <w:r>
        <w:t>skins</w:t>
      </w:r>
      <w:proofErr w:type="spellEnd"/>
      <w:r>
        <w:t xml:space="preserve"> </w:t>
      </w:r>
      <w:r w:rsidRPr="00051047">
        <w:rPr>
          <w:color w:val="FF0000"/>
        </w:rPr>
        <w:t>(</w:t>
      </w:r>
      <w:proofErr w:type="spellStart"/>
      <w:r w:rsidRPr="00051047">
        <w:rPr>
          <w:color w:val="FF0000"/>
        </w:rPr>
        <w:t>qtd</w:t>
      </w:r>
      <w:proofErr w:type="spellEnd"/>
      <w:r w:rsidRPr="00051047">
        <w:rPr>
          <w:color w:val="FF0000"/>
        </w:rPr>
        <w:t xml:space="preserve"> a definir)</w:t>
      </w:r>
      <w:r>
        <w:t>.</w:t>
      </w:r>
    </w:p>
    <w:p w:rsidR="00051047" w:rsidRDefault="00051047" w:rsidP="005852BF">
      <w:pPr>
        <w:pStyle w:val="PargrafodaLista"/>
        <w:numPr>
          <w:ilvl w:val="1"/>
          <w:numId w:val="6"/>
        </w:numPr>
      </w:pPr>
      <w:r>
        <w:t>Bloqueios lentos e grandes</w:t>
      </w:r>
    </w:p>
    <w:p w:rsidR="005852BF" w:rsidRDefault="00051047" w:rsidP="00051047">
      <w:pPr>
        <w:pStyle w:val="PargrafodaLista"/>
        <w:numPr>
          <w:ilvl w:val="2"/>
          <w:numId w:val="6"/>
        </w:numPr>
      </w:pPr>
      <w:r>
        <w:lastRenderedPageBreak/>
        <w:t>Barco - 2 modelos</w:t>
      </w:r>
    </w:p>
    <w:p w:rsidR="005852BF" w:rsidRDefault="005852BF" w:rsidP="00051047">
      <w:pPr>
        <w:pStyle w:val="PargrafodaLista"/>
        <w:numPr>
          <w:ilvl w:val="2"/>
          <w:numId w:val="6"/>
        </w:numPr>
      </w:pPr>
      <w:r>
        <w:t xml:space="preserve">ponte </w:t>
      </w:r>
      <w:r w:rsidR="00051047">
        <w:t>de pedestres (sempre imóvel)</w:t>
      </w:r>
    </w:p>
    <w:p w:rsidR="00051047" w:rsidRDefault="00051047" w:rsidP="00051047">
      <w:pPr>
        <w:pStyle w:val="PargrafodaLista"/>
        <w:numPr>
          <w:ilvl w:val="1"/>
          <w:numId w:val="6"/>
        </w:numPr>
      </w:pPr>
      <w:r>
        <w:t>Bloqueios pequenos e ágeis</w:t>
      </w:r>
    </w:p>
    <w:p w:rsidR="005852BF" w:rsidRDefault="005852BF" w:rsidP="00051047">
      <w:pPr>
        <w:pStyle w:val="PargrafodaLista"/>
        <w:numPr>
          <w:ilvl w:val="2"/>
          <w:numId w:val="6"/>
        </w:numPr>
      </w:pPr>
      <w:r>
        <w:t>Helicóptero</w:t>
      </w:r>
    </w:p>
    <w:p w:rsidR="005852BF" w:rsidRDefault="005852BF" w:rsidP="00051047">
      <w:pPr>
        <w:pStyle w:val="PargrafodaLista"/>
        <w:numPr>
          <w:ilvl w:val="2"/>
          <w:numId w:val="6"/>
        </w:numPr>
      </w:pPr>
      <w:r>
        <w:t>Drone</w:t>
      </w:r>
    </w:p>
    <w:p w:rsidR="005852BF" w:rsidRDefault="005852BF" w:rsidP="00051047">
      <w:pPr>
        <w:pStyle w:val="PargrafodaLista"/>
        <w:numPr>
          <w:ilvl w:val="2"/>
          <w:numId w:val="6"/>
        </w:numPr>
      </w:pPr>
      <w:proofErr w:type="spellStart"/>
      <w:r>
        <w:t>Hovercraft</w:t>
      </w:r>
      <w:proofErr w:type="spellEnd"/>
      <w:r>
        <w:t xml:space="preserve"> </w:t>
      </w:r>
    </w:p>
    <w:p w:rsidR="00051047" w:rsidRDefault="00051047" w:rsidP="00687CBE">
      <w:pPr>
        <w:pStyle w:val="PargrafodaLista"/>
        <w:numPr>
          <w:ilvl w:val="1"/>
          <w:numId w:val="6"/>
        </w:numPr>
      </w:pPr>
      <w:r>
        <w:t xml:space="preserve">Ponte </w:t>
      </w:r>
      <w:r>
        <w:t>de fim de sessão (fase) do rio.</w:t>
      </w:r>
    </w:p>
    <w:p w:rsidR="005852BF" w:rsidRDefault="005852BF" w:rsidP="00A11610">
      <w:pPr>
        <w:pStyle w:val="PargrafodaLista"/>
        <w:numPr>
          <w:ilvl w:val="1"/>
          <w:numId w:val="6"/>
        </w:numPr>
      </w:pPr>
      <w:r>
        <w:t xml:space="preserve">Tanque </w:t>
      </w:r>
      <w:r w:rsidR="00051047">
        <w:t>de guerra (aparecerá ou não nas pontes de fim de fase).</w:t>
      </w:r>
    </w:p>
    <w:p w:rsidR="005852BF" w:rsidRDefault="005852BF" w:rsidP="005B4177">
      <w:pPr>
        <w:pStyle w:val="PargrafodaLista"/>
        <w:numPr>
          <w:ilvl w:val="1"/>
          <w:numId w:val="6"/>
        </w:numPr>
      </w:pPr>
      <w:r>
        <w:t xml:space="preserve">Caça </w:t>
      </w:r>
    </w:p>
    <w:p w:rsidR="005852BF" w:rsidRDefault="005852BF" w:rsidP="005852BF">
      <w:pPr>
        <w:pStyle w:val="PargrafodaLista"/>
        <w:numPr>
          <w:ilvl w:val="1"/>
          <w:numId w:val="6"/>
        </w:numPr>
      </w:pPr>
      <w:r>
        <w:t>Barril</w:t>
      </w:r>
      <w:r w:rsidR="00051047">
        <w:t xml:space="preserve"> explosivo</w:t>
      </w:r>
    </w:p>
    <w:p w:rsidR="005852BF" w:rsidRDefault="005852BF" w:rsidP="005852BF">
      <w:pPr>
        <w:pStyle w:val="PargrafodaLista"/>
        <w:numPr>
          <w:ilvl w:val="1"/>
          <w:numId w:val="6"/>
        </w:numPr>
      </w:pPr>
      <w:r>
        <w:t>Torre vigilância</w:t>
      </w:r>
    </w:p>
    <w:p w:rsidR="005852BF" w:rsidRDefault="005852BF" w:rsidP="005852BF">
      <w:pPr>
        <w:pStyle w:val="PargrafodaLista"/>
        <w:numPr>
          <w:ilvl w:val="0"/>
          <w:numId w:val="6"/>
        </w:numPr>
      </w:pPr>
      <w:r>
        <w:t>Coletáveis</w:t>
      </w:r>
    </w:p>
    <w:p w:rsidR="005852BF" w:rsidRPr="008C76CB" w:rsidRDefault="005852BF" w:rsidP="005852BF">
      <w:pPr>
        <w:pStyle w:val="PargrafodaLista"/>
        <w:numPr>
          <w:ilvl w:val="1"/>
          <w:numId w:val="6"/>
        </w:numPr>
      </w:pPr>
      <w:r>
        <w:t>Combustível</w:t>
      </w:r>
    </w:p>
    <w:p w:rsidR="005852BF" w:rsidRDefault="005852BF" w:rsidP="005852BF">
      <w:pPr>
        <w:pStyle w:val="PargrafodaLista"/>
        <w:numPr>
          <w:ilvl w:val="1"/>
          <w:numId w:val="6"/>
        </w:numPr>
      </w:pPr>
      <w:r>
        <w:t>Bote salva vidas</w:t>
      </w:r>
    </w:p>
    <w:p w:rsidR="00450A29" w:rsidRDefault="00450A29" w:rsidP="00450A29">
      <w:pPr>
        <w:pStyle w:val="PargrafodaLista"/>
        <w:numPr>
          <w:ilvl w:val="2"/>
          <w:numId w:val="6"/>
        </w:numPr>
      </w:pPr>
      <w:r>
        <w:t>Resgate X ganhe uma vida</w:t>
      </w:r>
    </w:p>
    <w:p w:rsidR="00051047" w:rsidRDefault="00051047" w:rsidP="008E0EB9">
      <w:pPr>
        <w:pStyle w:val="PargrafodaLista"/>
        <w:numPr>
          <w:ilvl w:val="1"/>
          <w:numId w:val="6"/>
        </w:numPr>
      </w:pPr>
      <w:r>
        <w:t>Aumento de cadencia de tiros (temporário)</w:t>
      </w:r>
    </w:p>
    <w:p w:rsidR="00450A29" w:rsidRDefault="00450A29" w:rsidP="00450A29">
      <w:pPr>
        <w:pStyle w:val="PargrafodaLista"/>
        <w:numPr>
          <w:ilvl w:val="1"/>
          <w:numId w:val="6"/>
        </w:numPr>
      </w:pPr>
      <w:r>
        <w:t>Continue.</w:t>
      </w:r>
    </w:p>
    <w:p w:rsidR="00450A29" w:rsidRDefault="00450A29" w:rsidP="00450A29">
      <w:pPr>
        <w:pStyle w:val="PargrafodaLista"/>
        <w:numPr>
          <w:ilvl w:val="2"/>
          <w:numId w:val="6"/>
        </w:numPr>
      </w:pPr>
      <w:r>
        <w:t>Ganha duas vidas ao assistir vídeo de Ad</w:t>
      </w:r>
    </w:p>
    <w:p w:rsidR="008C76CB" w:rsidRDefault="008C76CB" w:rsidP="00051047">
      <w:pPr>
        <w:pStyle w:val="PargrafodaLista"/>
        <w:numPr>
          <w:ilvl w:val="0"/>
          <w:numId w:val="6"/>
        </w:numPr>
      </w:pPr>
      <w:r>
        <w:t xml:space="preserve">Mecânicas: </w:t>
      </w:r>
    </w:p>
    <w:p w:rsidR="008C76CB" w:rsidRDefault="00051047" w:rsidP="00051047">
      <w:pPr>
        <w:pStyle w:val="PargrafodaLista"/>
        <w:numPr>
          <w:ilvl w:val="1"/>
          <w:numId w:val="6"/>
        </w:numPr>
      </w:pPr>
      <w:r>
        <w:t>Movimento continuo de tela</w:t>
      </w:r>
    </w:p>
    <w:p w:rsidR="00051047" w:rsidRDefault="00051047" w:rsidP="00051047">
      <w:pPr>
        <w:pStyle w:val="PargrafodaLista"/>
        <w:numPr>
          <w:ilvl w:val="1"/>
          <w:numId w:val="6"/>
        </w:numPr>
      </w:pPr>
      <w:r>
        <w:t xml:space="preserve">Controle do jogador </w:t>
      </w:r>
    </w:p>
    <w:p w:rsidR="00051047" w:rsidRDefault="008C76CB" w:rsidP="00051047">
      <w:pPr>
        <w:pStyle w:val="PargrafodaLista"/>
        <w:numPr>
          <w:ilvl w:val="2"/>
          <w:numId w:val="6"/>
        </w:numPr>
      </w:pPr>
      <w:r>
        <w:t>moviment</w:t>
      </w:r>
      <w:r w:rsidR="00297B3E">
        <w:t>o</w:t>
      </w:r>
      <w:r>
        <w:t xml:space="preserve"> para os lados</w:t>
      </w:r>
    </w:p>
    <w:p w:rsidR="00297B3E" w:rsidRDefault="00297B3E" w:rsidP="00A501C3">
      <w:pPr>
        <w:pStyle w:val="PargrafodaLista"/>
        <w:numPr>
          <w:ilvl w:val="2"/>
          <w:numId w:val="6"/>
        </w:numPr>
      </w:pPr>
      <w:r>
        <w:t xml:space="preserve">controle de velocidade </w:t>
      </w:r>
    </w:p>
    <w:p w:rsidR="008C76CB" w:rsidRDefault="00297B3E" w:rsidP="00A501C3">
      <w:pPr>
        <w:pStyle w:val="PargrafodaLista"/>
        <w:numPr>
          <w:ilvl w:val="2"/>
          <w:numId w:val="6"/>
        </w:numPr>
      </w:pPr>
      <w:r>
        <w:t xml:space="preserve">controle de </w:t>
      </w:r>
      <w:r w:rsidR="008C76CB">
        <w:t>tir</w:t>
      </w:r>
      <w:r>
        <w:t>o</w:t>
      </w:r>
    </w:p>
    <w:p w:rsidR="00450A29" w:rsidRDefault="00450A29" w:rsidP="00450A29">
      <w:pPr>
        <w:pStyle w:val="PargrafodaLista"/>
        <w:numPr>
          <w:ilvl w:val="3"/>
          <w:numId w:val="6"/>
        </w:numPr>
      </w:pPr>
      <w:r>
        <w:t>Um tiro na tela</w:t>
      </w:r>
    </w:p>
    <w:p w:rsidR="00450A29" w:rsidRDefault="00450A29" w:rsidP="00450A29">
      <w:pPr>
        <w:pStyle w:val="PargrafodaLista"/>
        <w:numPr>
          <w:ilvl w:val="1"/>
          <w:numId w:val="6"/>
        </w:numPr>
      </w:pPr>
      <w:proofErr w:type="spellStart"/>
      <w:r>
        <w:t>Barrel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(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>)</w:t>
      </w:r>
    </w:p>
    <w:p w:rsidR="008C76CB" w:rsidRDefault="008C76CB" w:rsidP="00051047">
      <w:pPr>
        <w:pStyle w:val="PargrafodaLista"/>
        <w:numPr>
          <w:ilvl w:val="1"/>
          <w:numId w:val="6"/>
        </w:numPr>
      </w:pPr>
      <w:r>
        <w:t>marcador de distância</w:t>
      </w:r>
    </w:p>
    <w:p w:rsidR="008C76CB" w:rsidRDefault="008C76CB" w:rsidP="00051047">
      <w:pPr>
        <w:pStyle w:val="PargrafodaLista"/>
        <w:numPr>
          <w:ilvl w:val="1"/>
          <w:numId w:val="6"/>
        </w:numPr>
      </w:pPr>
      <w:r>
        <w:t>marcador de combustível</w:t>
      </w:r>
    </w:p>
    <w:p w:rsidR="008C76CB" w:rsidRDefault="008C76CB" w:rsidP="00051047">
      <w:pPr>
        <w:pStyle w:val="PargrafodaLista"/>
        <w:numPr>
          <w:ilvl w:val="1"/>
          <w:numId w:val="6"/>
        </w:numPr>
      </w:pPr>
      <w:r>
        <w:t>marcador de vidas</w:t>
      </w:r>
    </w:p>
    <w:p w:rsidR="008C76CB" w:rsidRDefault="008C76CB" w:rsidP="00051047">
      <w:pPr>
        <w:pStyle w:val="PargrafodaLista"/>
        <w:numPr>
          <w:ilvl w:val="1"/>
          <w:numId w:val="6"/>
        </w:numPr>
      </w:pPr>
      <w:r>
        <w:t>marcador de pontos</w:t>
      </w:r>
    </w:p>
    <w:p w:rsidR="00450A29" w:rsidRDefault="008C76CB" w:rsidP="00450A29">
      <w:pPr>
        <w:pStyle w:val="PargrafodaLista"/>
        <w:numPr>
          <w:ilvl w:val="0"/>
          <w:numId w:val="6"/>
        </w:numPr>
      </w:pPr>
      <w:r>
        <w:t xml:space="preserve">Modo de jogo </w:t>
      </w:r>
    </w:p>
    <w:p w:rsidR="00450A29" w:rsidRDefault="00450A29" w:rsidP="00450A29">
      <w:pPr>
        <w:pStyle w:val="PargrafodaLista"/>
        <w:numPr>
          <w:ilvl w:val="1"/>
          <w:numId w:val="6"/>
        </w:numPr>
      </w:pPr>
      <w:r>
        <w:t xml:space="preserve">Clássico - </w:t>
      </w:r>
      <w:proofErr w:type="spellStart"/>
      <w:r>
        <w:t>Infinity</w:t>
      </w:r>
      <w:proofErr w:type="spellEnd"/>
      <w:r>
        <w:t>.</w:t>
      </w:r>
    </w:p>
    <w:p w:rsidR="008C76CB" w:rsidRDefault="00450A29" w:rsidP="00450A29">
      <w:pPr>
        <w:pStyle w:val="PargrafodaLista"/>
        <w:numPr>
          <w:ilvl w:val="1"/>
          <w:numId w:val="6"/>
        </w:numPr>
      </w:pPr>
      <w:r>
        <w:t>P</w:t>
      </w:r>
      <w:r w:rsidR="008C76CB">
        <w:t>rogressivo</w:t>
      </w:r>
      <w:r>
        <w:t xml:space="preserve"> </w:t>
      </w:r>
      <w:r w:rsidR="00065007">
        <w:t>–</w:t>
      </w:r>
      <w:r>
        <w:t xml:space="preserve"> </w:t>
      </w:r>
      <w:proofErr w:type="spellStart"/>
      <w:r>
        <w:t>CheckPoints</w:t>
      </w:r>
      <w:proofErr w:type="spellEnd"/>
    </w:p>
    <w:p w:rsidR="00065007" w:rsidRDefault="00065007" w:rsidP="00065007">
      <w:pPr>
        <w:pStyle w:val="PargrafodaLista"/>
        <w:numPr>
          <w:ilvl w:val="2"/>
          <w:numId w:val="6"/>
        </w:numPr>
      </w:pPr>
      <w:r>
        <w:t>HUB de jogo</w:t>
      </w:r>
    </w:p>
    <w:p w:rsidR="00065007" w:rsidRDefault="00065007" w:rsidP="00065007">
      <w:pPr>
        <w:pStyle w:val="PargrafodaLista"/>
        <w:numPr>
          <w:ilvl w:val="2"/>
          <w:numId w:val="6"/>
        </w:numPr>
      </w:pPr>
      <w:r>
        <w:t>100 missões</w:t>
      </w:r>
    </w:p>
    <w:p w:rsidR="008C76CB" w:rsidRDefault="008C76CB" w:rsidP="00065007">
      <w:pPr>
        <w:pStyle w:val="PargrafodaLista"/>
        <w:numPr>
          <w:ilvl w:val="0"/>
          <w:numId w:val="6"/>
        </w:numPr>
      </w:pPr>
      <w:r>
        <w:t>Estatísticas</w:t>
      </w:r>
    </w:p>
    <w:p w:rsidR="008C76CB" w:rsidRDefault="00D6093B" w:rsidP="00065007">
      <w:pPr>
        <w:pStyle w:val="PargrafodaLista"/>
        <w:numPr>
          <w:ilvl w:val="1"/>
          <w:numId w:val="6"/>
        </w:numPr>
      </w:pPr>
      <w:r>
        <w:t>D</w:t>
      </w:r>
      <w:r w:rsidR="008C76CB">
        <w:t>istância</w:t>
      </w:r>
      <w:r>
        <w:t xml:space="preserve"> </w:t>
      </w:r>
      <w:r w:rsidR="00A50FAD">
        <w:t>percorrida</w:t>
      </w:r>
    </w:p>
    <w:p w:rsidR="008C76CB" w:rsidRDefault="00D6093B" w:rsidP="00065007">
      <w:pPr>
        <w:pStyle w:val="PargrafodaLista"/>
        <w:numPr>
          <w:ilvl w:val="1"/>
          <w:numId w:val="6"/>
        </w:numPr>
      </w:pPr>
      <w:r>
        <w:t>V</w:t>
      </w:r>
      <w:r w:rsidR="008C76CB">
        <w:t>idas</w:t>
      </w:r>
      <w:r>
        <w:t xml:space="preserve"> utilizadas</w:t>
      </w:r>
    </w:p>
    <w:p w:rsidR="008C76CB" w:rsidRDefault="00D6093B" w:rsidP="00065007">
      <w:pPr>
        <w:pStyle w:val="PargrafodaLista"/>
        <w:numPr>
          <w:ilvl w:val="1"/>
          <w:numId w:val="6"/>
        </w:numPr>
      </w:pPr>
      <w:r>
        <w:t>C</w:t>
      </w:r>
      <w:r w:rsidR="008C76CB">
        <w:t>ombustível</w:t>
      </w:r>
      <w:r>
        <w:t xml:space="preserve"> consumido</w:t>
      </w:r>
    </w:p>
    <w:p w:rsidR="008C76CB" w:rsidRDefault="00D6093B" w:rsidP="00065007">
      <w:pPr>
        <w:pStyle w:val="PargrafodaLista"/>
        <w:numPr>
          <w:ilvl w:val="1"/>
          <w:numId w:val="6"/>
        </w:numPr>
      </w:pPr>
      <w:r>
        <w:t>P</w:t>
      </w:r>
      <w:r w:rsidR="008C76CB">
        <w:t>ontos</w:t>
      </w:r>
      <w:r>
        <w:t xml:space="preserve"> acumulados</w:t>
      </w:r>
    </w:p>
    <w:p w:rsidR="008C76CB" w:rsidRDefault="00D6093B" w:rsidP="00065007">
      <w:pPr>
        <w:pStyle w:val="PargrafodaLista"/>
        <w:numPr>
          <w:ilvl w:val="1"/>
          <w:numId w:val="6"/>
        </w:numPr>
      </w:pPr>
      <w:r>
        <w:t>I</w:t>
      </w:r>
      <w:r w:rsidR="008C76CB">
        <w:t>nimigos</w:t>
      </w:r>
      <w:r>
        <w:t xml:space="preserve"> derrotados</w:t>
      </w:r>
    </w:p>
    <w:p w:rsidR="00D6093B" w:rsidRDefault="00D6093B" w:rsidP="00D6093B">
      <w:pPr>
        <w:pStyle w:val="PargrafodaLista"/>
        <w:numPr>
          <w:ilvl w:val="2"/>
          <w:numId w:val="6"/>
        </w:numPr>
      </w:pPr>
      <w:r>
        <w:t>Total de todos os tipos</w:t>
      </w:r>
    </w:p>
    <w:p w:rsidR="00D6093B" w:rsidRDefault="00D6093B" w:rsidP="00D6093B">
      <w:pPr>
        <w:pStyle w:val="PargrafodaLista"/>
        <w:numPr>
          <w:ilvl w:val="2"/>
          <w:numId w:val="6"/>
        </w:numPr>
      </w:pPr>
      <w:r>
        <w:t>Total por tipo</w:t>
      </w:r>
    </w:p>
    <w:p w:rsidR="008C76CB" w:rsidRDefault="00D6093B" w:rsidP="00065007">
      <w:pPr>
        <w:pStyle w:val="PargrafodaLista"/>
        <w:numPr>
          <w:ilvl w:val="1"/>
          <w:numId w:val="6"/>
        </w:numPr>
      </w:pPr>
      <w:r>
        <w:t>H</w:t>
      </w:r>
      <w:r w:rsidR="008C76CB">
        <w:t>oras de voo</w:t>
      </w:r>
      <w:r>
        <w:t xml:space="preserve"> (soma do tempo </w:t>
      </w:r>
      <w:r w:rsidR="00847394">
        <w:t>em jogo)</w:t>
      </w:r>
    </w:p>
    <w:p w:rsidR="00847394" w:rsidRDefault="00847394" w:rsidP="00065007">
      <w:pPr>
        <w:pStyle w:val="PargrafodaLista"/>
        <w:numPr>
          <w:ilvl w:val="1"/>
          <w:numId w:val="6"/>
        </w:numPr>
      </w:pPr>
      <w:r>
        <w:t>Relações</w:t>
      </w:r>
    </w:p>
    <w:p w:rsidR="008C76CB" w:rsidRDefault="00847394" w:rsidP="00847394">
      <w:pPr>
        <w:pStyle w:val="PargrafodaLista"/>
        <w:numPr>
          <w:ilvl w:val="2"/>
          <w:numId w:val="6"/>
        </w:numPr>
      </w:pPr>
      <w:proofErr w:type="spellStart"/>
      <w:r>
        <w:t>A</w:t>
      </w:r>
      <w:r w:rsidR="008C76CB">
        <w:t>ccuracy</w:t>
      </w:r>
      <w:proofErr w:type="spellEnd"/>
      <w:r>
        <w:t xml:space="preserve"> (Relação entre tiros disparados e inimigos atingidos).</w:t>
      </w:r>
    </w:p>
    <w:p w:rsidR="008C76CB" w:rsidRDefault="00847394" w:rsidP="00847394">
      <w:pPr>
        <w:pStyle w:val="PargrafodaLista"/>
        <w:numPr>
          <w:ilvl w:val="2"/>
          <w:numId w:val="6"/>
        </w:numPr>
      </w:pPr>
      <w:r>
        <w:t>Pontos por distância percorrida</w:t>
      </w:r>
    </w:p>
    <w:p w:rsidR="008C76CB" w:rsidRDefault="00847394" w:rsidP="00847394">
      <w:pPr>
        <w:pStyle w:val="PargrafodaLista"/>
        <w:numPr>
          <w:ilvl w:val="2"/>
          <w:numId w:val="6"/>
        </w:numPr>
      </w:pPr>
      <w:r>
        <w:lastRenderedPageBreak/>
        <w:t>Pontos ganhos por vidas utilizadas</w:t>
      </w:r>
    </w:p>
    <w:p w:rsidR="008C76CB" w:rsidRDefault="00847394" w:rsidP="00065007">
      <w:pPr>
        <w:pStyle w:val="PargrafodaLista"/>
        <w:numPr>
          <w:ilvl w:val="1"/>
          <w:numId w:val="6"/>
        </w:numPr>
      </w:pPr>
      <w:r>
        <w:t>Botes resgatados por botos perdidos ou destruídos</w:t>
      </w:r>
    </w:p>
    <w:p w:rsidR="008C76CB" w:rsidRDefault="008C76CB" w:rsidP="00065007">
      <w:pPr>
        <w:pStyle w:val="PargrafodaLista"/>
        <w:numPr>
          <w:ilvl w:val="0"/>
          <w:numId w:val="6"/>
        </w:numPr>
      </w:pPr>
      <w:proofErr w:type="spellStart"/>
      <w:r>
        <w:t>Achievement</w:t>
      </w:r>
      <w:r w:rsidR="00065007">
        <w:t>s</w:t>
      </w:r>
      <w:proofErr w:type="spellEnd"/>
    </w:p>
    <w:p w:rsidR="008C76CB" w:rsidRDefault="00065007" w:rsidP="00630D35">
      <w:pPr>
        <w:pStyle w:val="PargrafodaLista"/>
        <w:numPr>
          <w:ilvl w:val="1"/>
          <w:numId w:val="6"/>
        </w:numPr>
      </w:pPr>
      <w:r w:rsidRPr="00847394">
        <w:rPr>
          <w:color w:val="FF0000"/>
        </w:rPr>
        <w:t>A definir</w:t>
      </w:r>
    </w:p>
    <w:p w:rsidR="008C76CB" w:rsidRDefault="00065007" w:rsidP="00065007">
      <w:pPr>
        <w:pStyle w:val="PargrafodaLista"/>
        <w:numPr>
          <w:ilvl w:val="0"/>
          <w:numId w:val="6"/>
        </w:numPr>
      </w:pPr>
      <w:r>
        <w:t>C</w:t>
      </w:r>
      <w:r w:rsidR="008C76CB">
        <w:t>onfigurações</w:t>
      </w:r>
    </w:p>
    <w:p w:rsidR="00847394" w:rsidRDefault="00847394" w:rsidP="00847394">
      <w:pPr>
        <w:pStyle w:val="PargrafodaLista"/>
        <w:numPr>
          <w:ilvl w:val="1"/>
          <w:numId w:val="6"/>
        </w:numPr>
      </w:pPr>
      <w:r>
        <w:t>Escolha de idioma</w:t>
      </w:r>
    </w:p>
    <w:p w:rsidR="008C76CB" w:rsidRPr="00AA3C95" w:rsidRDefault="00065007" w:rsidP="004415D7">
      <w:pPr>
        <w:pStyle w:val="PargrafodaLista"/>
        <w:numPr>
          <w:ilvl w:val="1"/>
          <w:numId w:val="6"/>
        </w:numPr>
      </w:pPr>
      <w:r w:rsidRPr="00065007">
        <w:rPr>
          <w:color w:val="FF0000"/>
        </w:rPr>
        <w:t>A definir</w:t>
      </w:r>
    </w:p>
    <w:p w:rsidR="002A19BF" w:rsidRPr="00AA3C95" w:rsidRDefault="002A19BF" w:rsidP="002A19BF"/>
    <w:p w:rsidR="002A19BF" w:rsidRPr="00AA3C95" w:rsidRDefault="00C06005" w:rsidP="002A19BF">
      <w:pPr>
        <w:pStyle w:val="Ttulo1"/>
      </w:pPr>
      <w:bookmarkStart w:id="7" w:name="_Toc383380607"/>
      <w:bookmarkStart w:id="8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7"/>
      <w:bookmarkEnd w:id="8"/>
    </w:p>
    <w:p w:rsidR="002A19BF" w:rsidRDefault="002A19BF" w:rsidP="00C6217F">
      <w:pPr>
        <w:pStyle w:val="Comments"/>
      </w:pPr>
      <w:proofErr w:type="gramStart"/>
      <w:r w:rsidRPr="00AA3C95">
        <w:t>[Liste</w:t>
      </w:r>
      <w:proofErr w:type="gramEnd"/>
      <w:r w:rsidRPr="00AA3C95">
        <w:t xml:space="preserve"> itens reconhecidos como não-escopo de modo a evitar mal-entendidos na conclusão do projeto]</w:t>
      </w:r>
    </w:p>
    <w:p w:rsidR="001B1FE7" w:rsidRPr="00AA3C95" w:rsidRDefault="001B1FE7" w:rsidP="00C6217F">
      <w:pPr>
        <w:pStyle w:val="Comments"/>
      </w:pPr>
      <w:r>
        <w:t>[Ex.:</w:t>
      </w:r>
      <w:r w:rsidRPr="001B1FE7">
        <w:t xml:space="preserve"> Qualquer atividade que não contribua diretamente para o atingimento dos objetivos SMART / critérios de sucesso do projeto descritos acima</w:t>
      </w:r>
      <w:proofErr w:type="gramStart"/>
      <w:r w:rsidRPr="001B1FE7">
        <w:t>.</w:t>
      </w:r>
      <w:r>
        <w:t xml:space="preserve"> ]</w:t>
      </w:r>
      <w:proofErr w:type="gramEnd"/>
    </w:p>
    <w:p w:rsidR="002A19BF" w:rsidRDefault="002A19BF" w:rsidP="002A19BF"/>
    <w:p w:rsidR="003566CC" w:rsidRDefault="003566CC" w:rsidP="003566CC">
      <w:pPr>
        <w:pStyle w:val="PargrafodaLista"/>
        <w:numPr>
          <w:ilvl w:val="0"/>
          <w:numId w:val="10"/>
        </w:numPr>
      </w:pPr>
      <w:r>
        <w:t>Versão para Nintendo Switch</w:t>
      </w:r>
    </w:p>
    <w:p w:rsidR="003566CC" w:rsidRDefault="003566CC" w:rsidP="003566CC">
      <w:pPr>
        <w:pStyle w:val="PargrafodaLista"/>
        <w:numPr>
          <w:ilvl w:val="0"/>
          <w:numId w:val="10"/>
        </w:numPr>
      </w:pPr>
    </w:p>
    <w:p w:rsidR="002A19BF" w:rsidRDefault="002A19BF" w:rsidP="002A19BF"/>
    <w:p w:rsidR="00E10611" w:rsidRPr="00AA3C95" w:rsidRDefault="00E10611" w:rsidP="00E10611">
      <w:pPr>
        <w:pStyle w:val="Ttulo1"/>
      </w:pPr>
      <w:bookmarkStart w:id="9" w:name="_Toc402281711"/>
      <w:bookmarkStart w:id="10" w:name="_Toc460399517"/>
      <w:r>
        <w:t>Restrições</w:t>
      </w:r>
      <w:bookmarkEnd w:id="9"/>
      <w:bookmarkEnd w:id="10"/>
    </w:p>
    <w:p w:rsidR="00E10611" w:rsidRPr="00AA3C95" w:rsidRDefault="00E10611" w:rsidP="00E10611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8" w:history="1">
        <w:r w:rsidRPr="00B60ACA">
          <w:rPr>
            <w:rStyle w:val="Hyperlink"/>
          </w:rPr>
          <w:t>Saiba mais...</w:t>
        </w:r>
      </w:hyperlink>
      <w:r w:rsidRPr="00AA3C95">
        <w:t>]</w:t>
      </w:r>
    </w:p>
    <w:p w:rsidR="00E10611" w:rsidRPr="00AA3C95" w:rsidRDefault="00E10611" w:rsidP="00E10611"/>
    <w:p w:rsidR="003566CC" w:rsidRDefault="003566CC" w:rsidP="003A43EB">
      <w:pPr>
        <w:pStyle w:val="PargrafodaLista"/>
        <w:numPr>
          <w:ilvl w:val="0"/>
          <w:numId w:val="7"/>
        </w:numPr>
      </w:pPr>
      <w:r>
        <w:t>Todo cenário tem o rio como principal elemento (afinal o rio é a área de jogo).</w:t>
      </w:r>
    </w:p>
    <w:p w:rsidR="003A43EB" w:rsidRDefault="003A43EB" w:rsidP="00AC4A83">
      <w:pPr>
        <w:pStyle w:val="PargrafodaLista"/>
        <w:numPr>
          <w:ilvl w:val="0"/>
          <w:numId w:val="7"/>
        </w:numPr>
      </w:pPr>
      <w:r>
        <w:t>Power-</w:t>
      </w:r>
      <w:proofErr w:type="spellStart"/>
      <w:r>
        <w:t>ups</w:t>
      </w:r>
      <w:proofErr w:type="spellEnd"/>
      <w:r>
        <w:t xml:space="preserve"> </w:t>
      </w:r>
      <w:r>
        <w:t xml:space="preserve">não podem </w:t>
      </w:r>
      <w:r>
        <w:t>tir</w:t>
      </w:r>
      <w:r>
        <w:t>ar</w:t>
      </w:r>
      <w:r>
        <w:t xml:space="preserve"> toda a dificuldade de progressão do rio (por mais que </w:t>
      </w:r>
      <w:bookmarkStart w:id="11" w:name="_GoBack"/>
      <w:bookmarkEnd w:id="11"/>
      <w:r>
        <w:t>sejam divertidos).</w:t>
      </w:r>
    </w:p>
    <w:p w:rsidR="00E10611" w:rsidRPr="00AA3C95" w:rsidRDefault="00E10611" w:rsidP="00E10611"/>
    <w:p w:rsidR="00E10611" w:rsidRPr="00AA3C95" w:rsidRDefault="00E10611" w:rsidP="00E10611">
      <w:pPr>
        <w:pStyle w:val="Ttulo1"/>
      </w:pPr>
      <w:bookmarkStart w:id="12" w:name="_Toc402281712"/>
      <w:bookmarkStart w:id="13" w:name="_Toc460399518"/>
      <w:r w:rsidRPr="00AA3C95">
        <w:t>Premissas</w:t>
      </w:r>
      <w:bookmarkEnd w:id="12"/>
      <w:bookmarkEnd w:id="13"/>
    </w:p>
    <w:p w:rsidR="00E10611" w:rsidRPr="00AA3C95" w:rsidRDefault="005965C2" w:rsidP="00E10611">
      <w:pPr>
        <w:pStyle w:val="Comments"/>
      </w:pPr>
      <w:proofErr w:type="gramStart"/>
      <w:r w:rsidRPr="00BC5FAE">
        <w:t>[</w:t>
      </w:r>
      <w:r>
        <w:t>Relacione</w:t>
      </w:r>
      <w:proofErr w:type="gramEnd"/>
      <w:r>
        <w:t xml:space="preserve"> as </w:t>
      </w:r>
      <w:hyperlink r:id="rId9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>
        <w:t>.</w:t>
      </w:r>
      <w:r w:rsidR="00E10611" w:rsidRPr="00AA3C95">
        <w:t xml:space="preserve"> </w:t>
      </w:r>
      <w:hyperlink r:id="rId10" w:history="1">
        <w:r w:rsidR="00E10611" w:rsidRPr="00B60ACA">
          <w:rPr>
            <w:rStyle w:val="Hyperlink"/>
          </w:rPr>
          <w:t>Saiba mais...</w:t>
        </w:r>
      </w:hyperlink>
      <w:r w:rsidR="00E10611" w:rsidRPr="00AA3C95">
        <w:t>]</w:t>
      </w:r>
    </w:p>
    <w:p w:rsidR="00E10611" w:rsidRDefault="00E10611" w:rsidP="00E10611"/>
    <w:p w:rsidR="003A43EB" w:rsidRDefault="003A43EB" w:rsidP="003A43EB">
      <w:pPr>
        <w:pStyle w:val="PargrafodaLista"/>
        <w:numPr>
          <w:ilvl w:val="0"/>
          <w:numId w:val="8"/>
        </w:numPr>
      </w:pPr>
      <w:r>
        <w:t>Não há disponibilidade financeira para o projeto.</w:t>
      </w:r>
    </w:p>
    <w:p w:rsidR="003A43EB" w:rsidRPr="00AA3C95" w:rsidRDefault="003A43EB" w:rsidP="003A43EB">
      <w:pPr>
        <w:pStyle w:val="PargrafodaLista"/>
        <w:numPr>
          <w:ilvl w:val="0"/>
          <w:numId w:val="8"/>
        </w:numPr>
      </w:pPr>
      <w:r>
        <w:t xml:space="preserve">Disponível apenas capital humano da equipe e </w:t>
      </w:r>
      <w:proofErr w:type="gramStart"/>
      <w:r>
        <w:t>seus respectivas ferramentas</w:t>
      </w:r>
      <w:proofErr w:type="gramEnd"/>
      <w:r>
        <w:t xml:space="preserve"> de trabalho.</w:t>
      </w:r>
    </w:p>
    <w:p w:rsidR="00E10611" w:rsidRPr="00AA3C95" w:rsidRDefault="00E10611" w:rsidP="002A19BF"/>
    <w:p w:rsidR="002A19BF" w:rsidRPr="00AA3C95" w:rsidRDefault="002A19BF" w:rsidP="002A19BF">
      <w:pPr>
        <w:pStyle w:val="Ttulo1"/>
      </w:pPr>
      <w:bookmarkStart w:id="14" w:name="_Toc383380610"/>
      <w:bookmarkStart w:id="15" w:name="_Toc460399519"/>
      <w:r w:rsidRPr="00AA3C95">
        <w:t>E</w:t>
      </w:r>
      <w:r w:rsidR="00651C05">
        <w:t>strutura Analítica do Projeto</w:t>
      </w:r>
      <w:bookmarkEnd w:id="14"/>
      <w:bookmarkEnd w:id="15"/>
    </w:p>
    <w:p w:rsidR="002A19BF" w:rsidRPr="00AA3C95" w:rsidRDefault="002A19BF" w:rsidP="002A19BF"/>
    <w:p w:rsidR="003A43EB" w:rsidRDefault="003A43EB" w:rsidP="003A43EB">
      <w:pPr>
        <w:pStyle w:val="PargrafodaLista"/>
        <w:numPr>
          <w:ilvl w:val="0"/>
          <w:numId w:val="9"/>
        </w:numPr>
        <w:rPr>
          <w:color w:val="000000" w:themeColor="text1"/>
        </w:rPr>
      </w:pPr>
      <w:r w:rsidRPr="004F7996">
        <w:rPr>
          <w:color w:val="000000" w:themeColor="text1"/>
        </w:rPr>
        <w:t xml:space="preserve">Fase 1 – </w:t>
      </w:r>
      <w:r>
        <w:rPr>
          <w:color w:val="000000" w:themeColor="text1"/>
        </w:rPr>
        <w:t>Planejamento e pré-produção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Produção de GDD.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Produção de arte conceitual.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Design de sistemas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Design de Áudio.</w:t>
      </w:r>
    </w:p>
    <w:p w:rsidR="003A43EB" w:rsidRDefault="003A43EB" w:rsidP="003A43EB">
      <w:pPr>
        <w:pStyle w:val="PargrafodaLista"/>
        <w:ind w:left="792"/>
        <w:rPr>
          <w:color w:val="000000" w:themeColor="text1"/>
        </w:rPr>
      </w:pPr>
    </w:p>
    <w:p w:rsidR="003A43EB" w:rsidRDefault="003A43EB" w:rsidP="003A43EB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Fase 2 – Produção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Jogo </w:t>
      </w:r>
    </w:p>
    <w:p w:rsidR="003A43EB" w:rsidRDefault="003A43EB" w:rsidP="003A43EB">
      <w:pPr>
        <w:pStyle w:val="PargrafodaLista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>Versão Alfa</w:t>
      </w:r>
    </w:p>
    <w:p w:rsidR="003A43EB" w:rsidRDefault="003A43EB" w:rsidP="003A43EB">
      <w:pPr>
        <w:pStyle w:val="PargrafodaLista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>Versão Beta</w:t>
      </w:r>
    </w:p>
    <w:p w:rsidR="003A43EB" w:rsidRDefault="003A43EB" w:rsidP="003A43EB">
      <w:pPr>
        <w:pStyle w:val="PargrafodaLista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>Versão Final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Marketing</w:t>
      </w:r>
    </w:p>
    <w:p w:rsidR="003A43EB" w:rsidRDefault="003A43EB" w:rsidP="003A43EB">
      <w:pPr>
        <w:pStyle w:val="PargrafodaLista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Produção e publicação de conteúdo em redes sociais</w:t>
      </w:r>
    </w:p>
    <w:p w:rsidR="003A43EB" w:rsidRDefault="003A43EB" w:rsidP="003A43EB">
      <w:pPr>
        <w:pStyle w:val="PargrafodaLista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 Criação de material publicitário</w:t>
      </w:r>
    </w:p>
    <w:p w:rsidR="003A43EB" w:rsidRDefault="003A43EB" w:rsidP="003A43EB">
      <w:pPr>
        <w:pStyle w:val="PargrafodaLista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 Atualização da </w:t>
      </w:r>
      <w:r>
        <w:rPr>
          <w:color w:val="000000" w:themeColor="text1"/>
        </w:rPr>
        <w:t>página</w:t>
      </w:r>
      <w:r>
        <w:rPr>
          <w:color w:val="000000" w:themeColor="text1"/>
        </w:rPr>
        <w:t xml:space="preserve"> do jogo no site da Immersive</w:t>
      </w:r>
    </w:p>
    <w:p w:rsidR="003A43EB" w:rsidRDefault="003A43EB" w:rsidP="003A43EB">
      <w:pPr>
        <w:pStyle w:val="PargrafodaLista"/>
        <w:ind w:left="360"/>
        <w:rPr>
          <w:color w:val="000000" w:themeColor="text1"/>
        </w:rPr>
      </w:pPr>
    </w:p>
    <w:p w:rsidR="003A43EB" w:rsidRDefault="003A43EB" w:rsidP="003A43EB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Fase 3 – Pós-produção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Publicação de material para lojas e internet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Intensificar campanha de comunicação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Consolidar canais de atendimento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Fechamento de documentação (jogo e Projeto)</w:t>
      </w:r>
    </w:p>
    <w:p w:rsidR="003A43EB" w:rsidRDefault="003A43EB" w:rsidP="003A43EB">
      <w:pPr>
        <w:pStyle w:val="PargrafodaLista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Publicação do jogo</w:t>
      </w:r>
    </w:p>
    <w:p w:rsidR="008843C9" w:rsidRDefault="008843C9" w:rsidP="003D377B"/>
    <w:p w:rsidR="008843C9" w:rsidRDefault="008843C9" w:rsidP="003D377B"/>
    <w:p w:rsidR="008843C9" w:rsidRDefault="008843C9" w:rsidP="003D377B"/>
    <w:p w:rsidR="008843C9" w:rsidRPr="00F516E9" w:rsidRDefault="003A43EB" w:rsidP="003D377B">
      <w:pPr>
        <w:rPr>
          <w:b/>
          <w:i/>
        </w:rPr>
      </w:pPr>
      <w:r w:rsidRPr="00F516E9">
        <w:rPr>
          <w:b/>
          <w:i/>
        </w:rPr>
        <w:t>OBS: A EAP completa (contendo as tarefas e seus prazos</w:t>
      </w:r>
      <w:r w:rsidR="00F516E9" w:rsidRPr="00F516E9">
        <w:rPr>
          <w:b/>
          <w:i/>
        </w:rPr>
        <w:t>) estão no arquivo em formato MS Project, que faz parte do material deste projeto.</w:t>
      </w:r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98A" w:rsidRDefault="0046198A" w:rsidP="005E1593">
      <w:r>
        <w:separator/>
      </w:r>
    </w:p>
  </w:endnote>
  <w:endnote w:type="continuationSeparator" w:id="0">
    <w:p w:rsidR="0046198A" w:rsidRDefault="0046198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61D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61D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372728669"/>
          <w:placeholder>
            <w:docPart w:val="40F105B9444A49F192837983B7A5FD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741" w:type="dxa"/>
              <w:vAlign w:val="center"/>
            </w:tcPr>
            <w:p w:rsidR="00957346" w:rsidRPr="006419CA" w:rsidRDefault="0066004D" w:rsidP="00957346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proofErr w:type="gramStart"/>
              <w:r>
                <w:rPr>
                  <w:color w:val="244061" w:themeColor="accent1" w:themeShade="80"/>
                </w:rPr>
                <w:t>Immersive Games</w:t>
              </w:r>
              <w:proofErr w:type="gramEnd"/>
            </w:p>
          </w:tc>
        </w:sdtContent>
      </w:sdt>
      <w:tc>
        <w:tcPr>
          <w:tcW w:w="5302" w:type="dxa"/>
          <w:vAlign w:val="center"/>
        </w:tcPr>
        <w:p w:rsidR="00957346" w:rsidRPr="006419CA" w:rsidRDefault="00297B3E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Pr="008C0A3F">
              <w:rPr>
                <w:rStyle w:val="Hyperlink"/>
              </w:rPr>
              <w:t>http://www.immersivegames.com.br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98A" w:rsidRDefault="0046198A" w:rsidP="005E1593">
      <w:r>
        <w:separator/>
      </w:r>
    </w:p>
  </w:footnote>
  <w:footnote w:type="continuationSeparator" w:id="0">
    <w:p w:rsidR="0046198A" w:rsidRDefault="0046198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FA63A8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4240AE61" wp14:editId="466EA541">
                <wp:extent cx="1104900" cy="446405"/>
                <wp:effectExtent l="0" t="0" r="12700" b="10795"/>
                <wp:docPr id="2" name="Imagem 1" descr="C:\Users\Ubiratan\Downloads\Logo2_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C:\Users\Ubiratan\Downloads\Logo2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D0195" w:rsidP="002D679E">
          <w:pPr>
            <w:pStyle w:val="Cabealho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957346" w:rsidRPr="00C6217F">
            <w:rPr>
              <w:sz w:val="22"/>
              <w:szCs w:val="22"/>
            </w:rPr>
            <w:t>Nome do Projeto</w:t>
          </w:r>
          <w:r w:rsidRPr="00C6217F">
            <w:fldChar w:fldCharType="end"/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004280"/>
    <w:multiLevelType w:val="hybridMultilevel"/>
    <w:tmpl w:val="DD4644E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B68"/>
    <w:multiLevelType w:val="hybridMultilevel"/>
    <w:tmpl w:val="5B6A4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364C94"/>
    <w:multiLevelType w:val="hybridMultilevel"/>
    <w:tmpl w:val="07C09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66E71"/>
    <w:multiLevelType w:val="hybridMultilevel"/>
    <w:tmpl w:val="704EF1C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1E3C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0C5409"/>
    <w:multiLevelType w:val="hybridMultilevel"/>
    <w:tmpl w:val="251C0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52FA9"/>
    <w:multiLevelType w:val="hybridMultilevel"/>
    <w:tmpl w:val="53AECC0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426C3"/>
    <w:rsid w:val="00051047"/>
    <w:rsid w:val="00065007"/>
    <w:rsid w:val="0007469D"/>
    <w:rsid w:val="000B029A"/>
    <w:rsid w:val="000C1AC0"/>
    <w:rsid w:val="000E2853"/>
    <w:rsid w:val="000E3FBC"/>
    <w:rsid w:val="00137694"/>
    <w:rsid w:val="001B1FE7"/>
    <w:rsid w:val="001D497F"/>
    <w:rsid w:val="001F3D30"/>
    <w:rsid w:val="00211D53"/>
    <w:rsid w:val="00274187"/>
    <w:rsid w:val="0028566C"/>
    <w:rsid w:val="00293ED8"/>
    <w:rsid w:val="00297B3E"/>
    <w:rsid w:val="002A19BF"/>
    <w:rsid w:val="002D5AA3"/>
    <w:rsid w:val="002F0005"/>
    <w:rsid w:val="00323EFA"/>
    <w:rsid w:val="00331443"/>
    <w:rsid w:val="00341B09"/>
    <w:rsid w:val="0034544C"/>
    <w:rsid w:val="003566CC"/>
    <w:rsid w:val="00366264"/>
    <w:rsid w:val="00377D51"/>
    <w:rsid w:val="00393AF2"/>
    <w:rsid w:val="003A43EB"/>
    <w:rsid w:val="003C4FC3"/>
    <w:rsid w:val="003C6AAD"/>
    <w:rsid w:val="003D377B"/>
    <w:rsid w:val="003D437B"/>
    <w:rsid w:val="00424175"/>
    <w:rsid w:val="0042609D"/>
    <w:rsid w:val="00450A29"/>
    <w:rsid w:val="0046198A"/>
    <w:rsid w:val="004B2855"/>
    <w:rsid w:val="004B60F1"/>
    <w:rsid w:val="004D0195"/>
    <w:rsid w:val="004D27A1"/>
    <w:rsid w:val="0055540E"/>
    <w:rsid w:val="005852BF"/>
    <w:rsid w:val="005965C2"/>
    <w:rsid w:val="005B4260"/>
    <w:rsid w:val="005B61DB"/>
    <w:rsid w:val="005D3C6A"/>
    <w:rsid w:val="005E1593"/>
    <w:rsid w:val="005F487B"/>
    <w:rsid w:val="006214DC"/>
    <w:rsid w:val="00631A54"/>
    <w:rsid w:val="006419CA"/>
    <w:rsid w:val="00651C05"/>
    <w:rsid w:val="0066004D"/>
    <w:rsid w:val="00663704"/>
    <w:rsid w:val="006664A0"/>
    <w:rsid w:val="006A233C"/>
    <w:rsid w:val="00712F3D"/>
    <w:rsid w:val="00743E89"/>
    <w:rsid w:val="0079397C"/>
    <w:rsid w:val="007A054B"/>
    <w:rsid w:val="007B5F63"/>
    <w:rsid w:val="007D2516"/>
    <w:rsid w:val="007D2C5A"/>
    <w:rsid w:val="00804EDF"/>
    <w:rsid w:val="008264F3"/>
    <w:rsid w:val="00842903"/>
    <w:rsid w:val="00847394"/>
    <w:rsid w:val="0086703B"/>
    <w:rsid w:val="00871E89"/>
    <w:rsid w:val="008843C9"/>
    <w:rsid w:val="008C76CB"/>
    <w:rsid w:val="00935489"/>
    <w:rsid w:val="009442FF"/>
    <w:rsid w:val="00952A34"/>
    <w:rsid w:val="00955157"/>
    <w:rsid w:val="00957346"/>
    <w:rsid w:val="009A3D1F"/>
    <w:rsid w:val="009B5B6C"/>
    <w:rsid w:val="00A47ED6"/>
    <w:rsid w:val="00A50FAD"/>
    <w:rsid w:val="00AE1992"/>
    <w:rsid w:val="00AF6D5F"/>
    <w:rsid w:val="00B7012B"/>
    <w:rsid w:val="00BC5600"/>
    <w:rsid w:val="00C06005"/>
    <w:rsid w:val="00C10723"/>
    <w:rsid w:val="00C52528"/>
    <w:rsid w:val="00C6217F"/>
    <w:rsid w:val="00C635C6"/>
    <w:rsid w:val="00C928A3"/>
    <w:rsid w:val="00CE2B3B"/>
    <w:rsid w:val="00CF2315"/>
    <w:rsid w:val="00D14422"/>
    <w:rsid w:val="00D37957"/>
    <w:rsid w:val="00D6093B"/>
    <w:rsid w:val="00D80127"/>
    <w:rsid w:val="00DC2828"/>
    <w:rsid w:val="00E10611"/>
    <w:rsid w:val="00E1503D"/>
    <w:rsid w:val="00E34C15"/>
    <w:rsid w:val="00E758AF"/>
    <w:rsid w:val="00E94091"/>
    <w:rsid w:val="00EC3752"/>
    <w:rsid w:val="00EF0140"/>
    <w:rsid w:val="00F042E7"/>
    <w:rsid w:val="00F516E9"/>
    <w:rsid w:val="00F61057"/>
    <w:rsid w:val="00FA63A8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680E3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D5AA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C76C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B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restricoes-de-um-projet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critoriodeprojetos.com.br/premissas-de-um-proje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premissas-de-um-projeto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mmersivegame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FB"/>
    <w:rsid w:val="000C028B"/>
    <w:rsid w:val="00120EEA"/>
    <w:rsid w:val="001230AF"/>
    <w:rsid w:val="00293790"/>
    <w:rsid w:val="00392B07"/>
    <w:rsid w:val="00441365"/>
    <w:rsid w:val="004B505A"/>
    <w:rsid w:val="006C0CFB"/>
    <w:rsid w:val="00766655"/>
    <w:rsid w:val="00A525F0"/>
    <w:rsid w:val="00AF3A7B"/>
    <w:rsid w:val="00B80C3B"/>
    <w:rsid w:val="00C12CE0"/>
    <w:rsid w:val="00C54BCE"/>
    <w:rsid w:val="00CB7CB6"/>
    <w:rsid w:val="00D075E1"/>
    <w:rsid w:val="00E953F4"/>
    <w:rsid w:val="00F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5C32-7272-45D8-8D54-C05A8AE0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113</TotalTime>
  <Pages>5</Pages>
  <Words>1046</Words>
  <Characters>5651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Immersive Games</Company>
  <LinksUpToDate>false</LinksUpToDate>
  <CharactersWithSpaces>6684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 RODRIGUES MOTTA</cp:lastModifiedBy>
  <cp:revision>16</cp:revision>
  <dcterms:created xsi:type="dcterms:W3CDTF">2018-03-13T14:40:00Z</dcterms:created>
  <dcterms:modified xsi:type="dcterms:W3CDTF">2018-03-13T18:25:00Z</dcterms:modified>
</cp:coreProperties>
</file>